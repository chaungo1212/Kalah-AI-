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DE" w:rsidRDefault="00334A29">
      <w:hyperlink r:id="rId4" w:history="1">
        <w:r w:rsidRPr="00B86217">
          <w:rPr>
            <w:rStyle w:val="Hyperlink"/>
          </w:rPr>
          <w:t>https://tekyblog.wordpress.com/2012/02/02/how-to-setup-x11-forwarding-in-putty-using-xming/</w:t>
        </w:r>
      </w:hyperlink>
    </w:p>
    <w:p w:rsidR="00334A29" w:rsidRDefault="00334A29">
      <w:hyperlink r:id="rId5" w:history="1">
        <w:r w:rsidRPr="00B86217">
          <w:rPr>
            <w:rStyle w:val="Hyperlink"/>
          </w:rPr>
          <w:t>http://stackoverflow.com/questions/34932495/forward-x11-failed-network-error-connection-refused</w:t>
        </w:r>
      </w:hyperlink>
    </w:p>
    <w:p w:rsidR="00334A29" w:rsidRDefault="00334A29">
      <w:hyperlink r:id="rId6" w:history="1">
        <w:r w:rsidRPr="00B86217">
          <w:rPr>
            <w:rStyle w:val="Hyperlink"/>
          </w:rPr>
          <w:t>http://cs.lmu.edu/~ray/notes/javanetexamples/</w:t>
        </w:r>
      </w:hyperlink>
    </w:p>
    <w:p w:rsidR="00334A29" w:rsidRDefault="00334A29">
      <w:hyperlink r:id="rId7" w:history="1">
        <w:r w:rsidRPr="00B86217">
          <w:rPr>
            <w:rStyle w:val="Hyperlink"/>
          </w:rPr>
          <w:t>https://coderanch.com/t/634573/java/properly-close-socket-connection</w:t>
        </w:r>
      </w:hyperlink>
    </w:p>
    <w:p w:rsidR="00334A29" w:rsidRDefault="00334A29">
      <w:r w:rsidRPr="00334A29">
        <w:t>http://stackoverflow.com/questions/8051863/how-can-i-close-the-socket-in-a-proper-way</w:t>
      </w:r>
      <w:bookmarkStart w:id="0" w:name="_GoBack"/>
      <w:bookmarkEnd w:id="0"/>
    </w:p>
    <w:sectPr w:rsidR="0033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29"/>
    <w:rsid w:val="00334A29"/>
    <w:rsid w:val="00C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DBEB-CC79-4E48-90A9-A0F8F137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ranch.com/t/634573/java/properly-close-socket-conn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lmu.edu/~ray/notes/javanetexamples/" TargetMode="External"/><Relationship Id="rId5" Type="http://schemas.openxmlformats.org/officeDocument/2006/relationships/hyperlink" Target="http://stackoverflow.com/questions/34932495/forward-x11-failed-network-error-connection-refused" TargetMode="External"/><Relationship Id="rId4" Type="http://schemas.openxmlformats.org/officeDocument/2006/relationships/hyperlink" Target="https://tekyblog.wordpress.com/2012/02/02/how-to-setup-x11-forwarding-in-putty-using-xm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3600BEB0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Sarah Christina</dc:creator>
  <cp:keywords/>
  <dc:description/>
  <cp:lastModifiedBy>White, Sarah Christina</cp:lastModifiedBy>
  <cp:revision>1</cp:revision>
  <dcterms:created xsi:type="dcterms:W3CDTF">2017-03-31T00:29:00Z</dcterms:created>
  <dcterms:modified xsi:type="dcterms:W3CDTF">2017-03-31T00:31:00Z</dcterms:modified>
</cp:coreProperties>
</file>